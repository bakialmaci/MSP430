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C5ACA" w14:textId="0E9BFC4C" w:rsidR="00387E78" w:rsidRPr="000148F8" w:rsidRDefault="00A367F3" w:rsidP="000148F8">
      <w:pPr>
        <w:pStyle w:val="Title"/>
        <w:rPr>
          <w:rFonts w:ascii="Courier New" w:hAnsi="Courier New" w:cs="Courier New"/>
          <w:b/>
          <w:bCs/>
          <w:sz w:val="20"/>
          <w:szCs w:val="20"/>
        </w:rPr>
      </w:pPr>
      <w:r w:rsidRPr="008626CF">
        <w:rPr>
          <w:rFonts w:ascii="Courier New" w:hAnsi="Courier New" w:cs="Courier New"/>
          <w:b/>
          <w:bCs/>
          <w:sz w:val="20"/>
          <w:szCs w:val="20"/>
        </w:rPr>
        <w:t>Question 1</w:t>
      </w:r>
    </w:p>
    <w:tbl>
      <w:tblPr>
        <w:tblStyle w:val="TableGrid"/>
        <w:tblpPr w:leftFromText="180" w:rightFromText="180" w:vertAnchor="text" w:horzAnchor="margin" w:tblpY="474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Problem of the week table"/>
      </w:tblPr>
      <w:tblGrid>
        <w:gridCol w:w="9340"/>
      </w:tblGrid>
      <w:tr w:rsidR="00A367F3" w:rsidRPr="004560F0" w14:paraId="24D89018" w14:textId="77777777" w:rsidTr="00FA10A7">
        <w:trPr>
          <w:trHeight w:hRule="exact" w:val="9740"/>
        </w:trPr>
        <w:tc>
          <w:tcPr>
            <w:tcW w:w="9340" w:type="dxa"/>
          </w:tcPr>
          <w:p w14:paraId="541BE05A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Hlk522321710"/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60F0">
              <w:rPr>
                <w:rFonts w:ascii="Courier New" w:hAnsi="Courier New" w:cs="Courier New"/>
                <w:color w:val="2A00FF"/>
                <w:sz w:val="20"/>
                <w:szCs w:val="20"/>
              </w:rPr>
              <w:t>&lt;msp430.h&gt;</w:t>
            </w:r>
          </w:p>
          <w:p w14:paraId="4C7AAC32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2CC94B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RED_ON  0x01 </w:t>
            </w:r>
            <w:r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>// P1.0 is the red LED -&gt; 0000 0001</w:t>
            </w:r>
          </w:p>
          <w:p w14:paraId="6632EE87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RED_OFF 0x7E </w:t>
            </w:r>
            <w:r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>// Used to turn off the red LED -&gt; 1111 1110</w:t>
            </w:r>
          </w:p>
          <w:p w14:paraId="4AF5984B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BUTTON  0x04 </w:t>
            </w:r>
            <w:r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>// P1.2 is the push-button -&gt; 0000 0100</w:t>
            </w:r>
          </w:p>
          <w:p w14:paraId="4AE05AA0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017CC0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DEVELOPMENT 0x5A80 </w:t>
            </w:r>
            <w:r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>// Stop the watch dog timer</w:t>
            </w:r>
          </w:p>
          <w:p w14:paraId="001B9650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ENABLE_PINS 0xFFFE </w:t>
            </w:r>
            <w:r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>// Required to use inputs and outputs</w:t>
            </w:r>
          </w:p>
          <w:p w14:paraId="3D623642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BC8487B" w14:textId="217427A1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60F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delay_ms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unsigned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ms){</w:t>
            </w:r>
            <w:r w:rsidR="00CE5F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CE5F9F"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 w:rsidR="00CE5F9F">
              <w:rPr>
                <w:rFonts w:ascii="Courier New" w:hAnsi="Courier New" w:cs="Courier New"/>
                <w:color w:val="3F7F5F"/>
                <w:sz w:val="20"/>
                <w:szCs w:val="20"/>
              </w:rPr>
              <w:t>~1000 cycle equal to 1ms.</w:t>
            </w:r>
          </w:p>
          <w:p w14:paraId="4D91A259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(ms){</w:t>
            </w:r>
          </w:p>
          <w:p w14:paraId="670E2059" w14:textId="77777777" w:rsidR="004560F0" w:rsidRPr="00A17DE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17D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17DE0">
              <w:rPr>
                <w:rFonts w:ascii="Courier New" w:hAnsi="Courier New" w:cs="Courier New"/>
                <w:b/>
                <w:bCs/>
                <w:color w:val="642880"/>
                <w:sz w:val="20"/>
                <w:szCs w:val="20"/>
              </w:rPr>
              <w:t>__delay_cycles</w:t>
            </w:r>
            <w:r w:rsidRPr="00A17DE0">
              <w:rPr>
                <w:rFonts w:ascii="Courier New" w:hAnsi="Courier New" w:cs="Courier New"/>
                <w:color w:val="000000"/>
                <w:sz w:val="20"/>
                <w:szCs w:val="20"/>
              </w:rPr>
              <w:t>(1000);</w:t>
            </w:r>
          </w:p>
          <w:p w14:paraId="23FBE561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ms--;</w:t>
            </w:r>
          </w:p>
          <w:p w14:paraId="119B750F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13E68A7B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0E5B55D9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F90C0B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60F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main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14:paraId="4D4FF443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WDTCTL = DEVELOPMENT; </w:t>
            </w:r>
            <w:r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>// Need for development mode</w:t>
            </w:r>
          </w:p>
          <w:p w14:paraId="0F5A8842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PM5CTL0 = ENABLE_PINS; </w:t>
            </w:r>
            <w:r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>// Prepare pins for I/O usage</w:t>
            </w:r>
          </w:p>
          <w:p w14:paraId="1F29FE41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90BD8E2" w14:textId="66E52BBF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P1DIR = RED_ON; </w:t>
            </w:r>
            <w:r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>// P1.0 is output</w:t>
            </w:r>
          </w:p>
          <w:p w14:paraId="468C24B4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P1REN = BUTTON; </w:t>
            </w:r>
            <w:r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>// Input Button(p1.2) resistors activated.</w:t>
            </w:r>
          </w:p>
          <w:p w14:paraId="0968D5A0" w14:textId="44394AC1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P1OUT = BUTTON; </w:t>
            </w:r>
            <w:r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>// Input Button(p1.2) used to be a pull-up resistor</w:t>
            </w:r>
          </w:p>
          <w:p w14:paraId="15D81280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C73381A" w14:textId="3DEFB70F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volatile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counter = 0;</w:t>
            </w:r>
          </w:p>
          <w:p w14:paraId="7B3C1F26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C83EF9D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>(1){</w:t>
            </w:r>
          </w:p>
          <w:p w14:paraId="7C8C28C8" w14:textId="3C0653C9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>((BUTTON &amp; P1IN) == 0x00){</w:t>
            </w:r>
            <w:r w:rsidR="009363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936327"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 w:rsidR="00936327">
              <w:rPr>
                <w:rFonts w:ascii="Courier New" w:hAnsi="Courier New" w:cs="Courier New"/>
                <w:color w:val="3F7F5F"/>
                <w:sz w:val="20"/>
                <w:szCs w:val="20"/>
              </w:rPr>
              <w:t>Button pressed = 0.</w:t>
            </w:r>
          </w:p>
          <w:p w14:paraId="23133AB2" w14:textId="60B386C3" w:rsidR="00AA2F65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7F5F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>((BUTTON &amp; P1IN) == 0x00)</w:t>
            </w:r>
            <w:r w:rsidR="00AA2F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 w:rsidR="00AA2F65"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 w:rsidR="00AA2F65">
              <w:rPr>
                <w:rFonts w:ascii="Courier New" w:hAnsi="Courier New" w:cs="Courier New"/>
                <w:color w:val="3F7F5F"/>
                <w:sz w:val="20"/>
                <w:szCs w:val="20"/>
              </w:rPr>
              <w:t>Hold pressed state.</w:t>
            </w:r>
          </w:p>
          <w:p w14:paraId="6245C014" w14:textId="3DF12597" w:rsidR="00AA2F65" w:rsidRPr="00AA2F65" w:rsidRDefault="00AA2F65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               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delay_ms(</w:t>
            </w:r>
            <w:r w:rsidR="00791954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bookmarkStart w:id="1" w:name="_GoBack"/>
            <w:bookmarkEnd w:id="1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0); </w:t>
            </w:r>
            <w:r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to debouncing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.</w:t>
            </w:r>
          </w:p>
          <w:p w14:paraId="7401CC51" w14:textId="43B2735C" w:rsidR="00AA2F65" w:rsidRPr="00AA2F65" w:rsidRDefault="00AA2F65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7F5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  <w:r w:rsidR="009363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5A07014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counter++;</w:t>
            </w:r>
          </w:p>
          <w:p w14:paraId="26F8A0B5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2B3A19E5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002D5F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>(counter &amp; 0x1){</w:t>
            </w:r>
          </w:p>
          <w:p w14:paraId="74D984C7" w14:textId="2A9713FE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P1OUT = P1OUT ^ RED_ON;</w:t>
            </w:r>
            <w:r w:rsidR="00E529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E529DD"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 w:rsidR="00E529DD">
              <w:rPr>
                <w:rFonts w:ascii="Courier New" w:hAnsi="Courier New" w:cs="Courier New"/>
                <w:color w:val="3F7F5F"/>
                <w:sz w:val="20"/>
                <w:szCs w:val="20"/>
              </w:rPr>
              <w:t>Led toggling.</w:t>
            </w:r>
          </w:p>
          <w:p w14:paraId="57C7BC74" w14:textId="5F64A8B3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delay_ms(100);</w:t>
            </w:r>
          </w:p>
          <w:p w14:paraId="24959937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  <w:r w:rsidRPr="004560F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1A239C1D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P1OUT = P1OUT &amp; RED_OFF;</w:t>
            </w:r>
          </w:p>
          <w:p w14:paraId="217FCE7D" w14:textId="645F90C0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3F2148DC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7AF4E347" w14:textId="77777777" w:rsidR="004560F0" w:rsidRPr="004560F0" w:rsidRDefault="004560F0" w:rsidP="004560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60F0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2A8AAB40" w14:textId="77777777" w:rsidR="00A367F3" w:rsidRPr="004560F0" w:rsidRDefault="00A367F3" w:rsidP="00A367F3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0"/>
    </w:tbl>
    <w:p w14:paraId="4E7916C7" w14:textId="216E3E9F" w:rsidR="000148F8" w:rsidRDefault="000148F8" w:rsidP="00941888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D651329" w14:textId="77777777" w:rsidR="000148F8" w:rsidRDefault="000148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551E5D0" w14:textId="5B513077" w:rsidR="000148F8" w:rsidRPr="000148F8" w:rsidRDefault="000148F8" w:rsidP="000148F8">
      <w:pPr>
        <w:pStyle w:val="Title"/>
        <w:rPr>
          <w:rFonts w:ascii="Courier New" w:hAnsi="Courier New" w:cs="Courier New"/>
          <w:b/>
          <w:bCs/>
          <w:sz w:val="20"/>
          <w:szCs w:val="20"/>
        </w:rPr>
      </w:pPr>
      <w:r w:rsidRPr="008626CF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Question 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</w:p>
    <w:tbl>
      <w:tblPr>
        <w:tblStyle w:val="TableGrid"/>
        <w:tblpPr w:leftFromText="180" w:rightFromText="180" w:vertAnchor="text" w:horzAnchor="margin" w:tblpY="474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Problem of the week table"/>
      </w:tblPr>
      <w:tblGrid>
        <w:gridCol w:w="9340"/>
      </w:tblGrid>
      <w:tr w:rsidR="000148F8" w:rsidRPr="004560F0" w14:paraId="3F6B295A" w14:textId="77777777" w:rsidTr="00F61801">
        <w:trPr>
          <w:trHeight w:hRule="exact" w:val="9470"/>
        </w:trPr>
        <w:tc>
          <w:tcPr>
            <w:tcW w:w="9340" w:type="dxa"/>
          </w:tcPr>
          <w:p w14:paraId="4DBE65BF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871F9">
              <w:rPr>
                <w:rFonts w:ascii="Courier New" w:hAnsi="Courier New" w:cs="Courier New"/>
                <w:color w:val="2A00FF"/>
                <w:sz w:val="20"/>
                <w:szCs w:val="20"/>
              </w:rPr>
              <w:t>&lt;msp430.h&gt;</w:t>
            </w:r>
          </w:p>
          <w:p w14:paraId="1C522343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61F70C6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RED_ON  0x01 </w:t>
            </w:r>
            <w:r w:rsidRPr="00D871F9">
              <w:rPr>
                <w:rFonts w:ascii="Courier New" w:hAnsi="Courier New" w:cs="Courier New"/>
                <w:color w:val="3F7F5F"/>
                <w:sz w:val="20"/>
                <w:szCs w:val="20"/>
              </w:rPr>
              <w:t>// P1.0 is the red LED -&gt; 0000 0001</w:t>
            </w:r>
          </w:p>
          <w:p w14:paraId="4F360E95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RED_OFF 0x7E </w:t>
            </w:r>
            <w:r w:rsidRPr="00D871F9">
              <w:rPr>
                <w:rFonts w:ascii="Courier New" w:hAnsi="Courier New" w:cs="Courier New"/>
                <w:color w:val="3F7F5F"/>
                <w:sz w:val="20"/>
                <w:szCs w:val="20"/>
              </w:rPr>
              <w:t>// Used to turn off the red LED -&gt; 1111 1110</w:t>
            </w:r>
          </w:p>
          <w:p w14:paraId="67DA3BE0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BUTTON  0x04 </w:t>
            </w:r>
            <w:r w:rsidRPr="00D871F9">
              <w:rPr>
                <w:rFonts w:ascii="Courier New" w:hAnsi="Courier New" w:cs="Courier New"/>
                <w:color w:val="3F7F5F"/>
                <w:sz w:val="20"/>
                <w:szCs w:val="20"/>
              </w:rPr>
              <w:t>// P1.2 is the push-button -&gt; 0000 0100</w:t>
            </w:r>
          </w:p>
          <w:p w14:paraId="3A37E0BC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CB55668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DEVELOPMENT 0x5A80 </w:t>
            </w:r>
            <w:r w:rsidRPr="00D871F9">
              <w:rPr>
                <w:rFonts w:ascii="Courier New" w:hAnsi="Courier New" w:cs="Courier New"/>
                <w:color w:val="3F7F5F"/>
                <w:sz w:val="20"/>
                <w:szCs w:val="20"/>
              </w:rPr>
              <w:t>// Stop the watch dog timer</w:t>
            </w:r>
          </w:p>
          <w:p w14:paraId="23C0798C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ENABLE_PINS 0xFFFE </w:t>
            </w:r>
            <w:r w:rsidRPr="00D871F9">
              <w:rPr>
                <w:rFonts w:ascii="Courier New" w:hAnsi="Courier New" w:cs="Courier New"/>
                <w:color w:val="3F7F5F"/>
                <w:sz w:val="20"/>
                <w:szCs w:val="20"/>
              </w:rPr>
              <w:t>// Required to use inputs and outputs</w:t>
            </w:r>
          </w:p>
          <w:p w14:paraId="2A03B851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C2C7B3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871F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delay_ms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unsigned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ms){</w:t>
            </w:r>
          </w:p>
          <w:p w14:paraId="2A741AC9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(ms){</w:t>
            </w:r>
          </w:p>
          <w:p w14:paraId="43345521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871F9">
              <w:rPr>
                <w:rFonts w:ascii="Courier New" w:hAnsi="Courier New" w:cs="Courier New"/>
                <w:b/>
                <w:bCs/>
                <w:color w:val="642880"/>
                <w:sz w:val="20"/>
                <w:szCs w:val="20"/>
              </w:rPr>
              <w:t>__delay_cycles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>(1000);</w:t>
            </w:r>
          </w:p>
          <w:p w14:paraId="49B2B119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ms--;</w:t>
            </w:r>
          </w:p>
          <w:p w14:paraId="6740EB50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40905718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C6A174C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D0CA7D0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871F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blink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unsigned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ms){</w:t>
            </w:r>
          </w:p>
          <w:p w14:paraId="398E8AF0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P1OUT = P1OUT ^ RED_ON;</w:t>
            </w:r>
          </w:p>
          <w:p w14:paraId="2C74F1C1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delay_ms(ms);</w:t>
            </w:r>
          </w:p>
          <w:p w14:paraId="1D6B476A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379F803B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D071F49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871F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main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14:paraId="15483B25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WDTCTL = DEVELOPMENT; </w:t>
            </w:r>
            <w:r w:rsidRPr="00D871F9">
              <w:rPr>
                <w:rFonts w:ascii="Courier New" w:hAnsi="Courier New" w:cs="Courier New"/>
                <w:color w:val="3F7F5F"/>
                <w:sz w:val="20"/>
                <w:szCs w:val="20"/>
              </w:rPr>
              <w:t>// Need for development mode</w:t>
            </w:r>
          </w:p>
          <w:p w14:paraId="0F11A53B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PM5CTL0 = ENABLE_PINS; </w:t>
            </w:r>
            <w:r w:rsidRPr="00D871F9">
              <w:rPr>
                <w:rFonts w:ascii="Courier New" w:hAnsi="Courier New" w:cs="Courier New"/>
                <w:color w:val="3F7F5F"/>
                <w:sz w:val="20"/>
                <w:szCs w:val="20"/>
              </w:rPr>
              <w:t>// Prepare pins for I/O usage</w:t>
            </w:r>
          </w:p>
          <w:p w14:paraId="32FC710C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899E12" w14:textId="3FDCF730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P1DIR = RED_ON; </w:t>
            </w:r>
            <w:r w:rsidRPr="00D871F9">
              <w:rPr>
                <w:rFonts w:ascii="Courier New" w:hAnsi="Courier New" w:cs="Courier New"/>
                <w:color w:val="3F7F5F"/>
                <w:sz w:val="20"/>
                <w:szCs w:val="20"/>
              </w:rPr>
              <w:t>// P1.0 is output</w:t>
            </w:r>
          </w:p>
          <w:p w14:paraId="4F81E1AB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P1REN = BUTTON; </w:t>
            </w:r>
            <w:r w:rsidRPr="00D871F9">
              <w:rPr>
                <w:rFonts w:ascii="Courier New" w:hAnsi="Courier New" w:cs="Courier New"/>
                <w:color w:val="3F7F5F"/>
                <w:sz w:val="20"/>
                <w:szCs w:val="20"/>
              </w:rPr>
              <w:t>// Input Button(p1.2) resistors activated.</w:t>
            </w:r>
          </w:p>
          <w:p w14:paraId="44BB41C0" w14:textId="1327F280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P1OUT = BUTTON; </w:t>
            </w:r>
            <w:r w:rsidRPr="00D871F9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Input Button(p1.2) used to be a pull-up resistor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r w:rsidRPr="00D871F9">
              <w:rPr>
                <w:rFonts w:ascii="Courier New" w:hAnsi="Courier New" w:cs="Courier New"/>
                <w:color w:val="3F7F5F"/>
                <w:sz w:val="20"/>
                <w:szCs w:val="20"/>
              </w:rPr>
              <w:t>Button pressed = 0)</w:t>
            </w:r>
          </w:p>
          <w:p w14:paraId="5B8BE247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0749B9B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>(1){</w:t>
            </w:r>
          </w:p>
          <w:p w14:paraId="34824CAC" w14:textId="0BE82D58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>((BUTTON &amp; P1IN) == 0x00){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Button pressed = 0.</w:t>
            </w:r>
          </w:p>
          <w:p w14:paraId="05C42147" w14:textId="7084CBCD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>((BUTTON &amp; P1IN) == 0x00)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60F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Hold pressed state.</w:t>
            </w:r>
          </w:p>
          <w:p w14:paraId="503D5C83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blink(100);</w:t>
            </w:r>
          </w:p>
          <w:p w14:paraId="5D12DE83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  <w:r w:rsidRPr="00D871F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37EF2806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blink(500);</w:t>
            </w:r>
          </w:p>
          <w:p w14:paraId="6CDF3F40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4B8A689E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7DC64AB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delay_ms(50); </w:t>
            </w:r>
            <w:r w:rsidRPr="00D871F9">
              <w:rPr>
                <w:rFonts w:ascii="Courier New" w:hAnsi="Courier New" w:cs="Courier New"/>
                <w:color w:val="3F7F5F"/>
                <w:sz w:val="20"/>
                <w:szCs w:val="20"/>
              </w:rPr>
              <w:t>// to debouncing</w:t>
            </w:r>
          </w:p>
          <w:p w14:paraId="7D0EC3D7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3A7C1980" w14:textId="77777777" w:rsidR="00D871F9" w:rsidRPr="00D871F9" w:rsidRDefault="00D871F9" w:rsidP="00D871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1F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31AFC6D2" w14:textId="77777777" w:rsidR="000148F8" w:rsidRPr="004560F0" w:rsidRDefault="000148F8" w:rsidP="00303A40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9E92CF4" w14:textId="36177154" w:rsidR="004E7D22" w:rsidRDefault="004E7D22" w:rsidP="00941888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507D676" w14:textId="77777777" w:rsidR="00F61801" w:rsidRDefault="00F61801" w:rsidP="00F61801">
      <w:pPr>
        <w:rPr>
          <w:rFonts w:ascii="Courier New" w:hAnsi="Courier New" w:cs="Courier New"/>
          <w:sz w:val="20"/>
          <w:szCs w:val="20"/>
        </w:rPr>
      </w:pPr>
    </w:p>
    <w:p w14:paraId="3662FF18" w14:textId="77777777" w:rsidR="00F61801" w:rsidRDefault="00F61801" w:rsidP="00F61801">
      <w:pPr>
        <w:rPr>
          <w:rFonts w:ascii="Courier New" w:hAnsi="Courier New" w:cs="Courier New"/>
          <w:sz w:val="20"/>
          <w:szCs w:val="20"/>
        </w:rPr>
      </w:pPr>
    </w:p>
    <w:p w14:paraId="165B7BC3" w14:textId="0EE11AA8" w:rsidR="004E7D22" w:rsidRPr="00F61801" w:rsidRDefault="004E7D22" w:rsidP="00F6180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Conclusion</w:t>
      </w:r>
      <w:r w:rsidR="00F61801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3A36B228" w14:textId="002CCF7B" w:rsidR="004E7D22" w:rsidRPr="00467C67" w:rsidRDefault="00F61801" w:rsidP="004E7D22">
      <w:pPr>
        <w:pStyle w:val="Title"/>
        <w:jc w:val="left"/>
        <w:rPr>
          <w:rFonts w:ascii="Courier New" w:hAnsi="Courier New" w:cs="Courier New"/>
          <w:sz w:val="20"/>
          <w:szCs w:val="20"/>
        </w:rPr>
      </w:pPr>
      <w:r w:rsidRPr="00467C67">
        <w:rPr>
          <w:rFonts w:ascii="Courier New" w:hAnsi="Courier New" w:cs="Courier New"/>
          <w:sz w:val="20"/>
          <w:szCs w:val="20"/>
        </w:rPr>
        <w:t>In this experiment I’ve used fundamental I/O devices with simple algorithm.</w:t>
      </w:r>
      <w:r w:rsidR="005C4089" w:rsidRPr="00467C67">
        <w:rPr>
          <w:rFonts w:ascii="Courier New" w:hAnsi="Courier New" w:cs="Courier New"/>
          <w:sz w:val="20"/>
          <w:szCs w:val="20"/>
        </w:rPr>
        <w:t xml:space="preserve"> Also</w:t>
      </w:r>
      <w:r w:rsidR="006A60DC" w:rsidRPr="00467C67">
        <w:rPr>
          <w:rFonts w:ascii="Courier New" w:hAnsi="Courier New" w:cs="Courier New"/>
          <w:sz w:val="20"/>
          <w:szCs w:val="20"/>
        </w:rPr>
        <w:t>,</w:t>
      </w:r>
      <w:r w:rsidR="005C4089" w:rsidRPr="00467C67">
        <w:rPr>
          <w:rFonts w:ascii="Courier New" w:hAnsi="Courier New" w:cs="Courier New"/>
          <w:sz w:val="20"/>
          <w:szCs w:val="20"/>
        </w:rPr>
        <w:t xml:space="preserve"> I’ve applied bitwise operands to support my algorithm.</w:t>
      </w:r>
      <w:r w:rsidR="006A60DC" w:rsidRPr="00467C67">
        <w:rPr>
          <w:rFonts w:ascii="Courier New" w:hAnsi="Courier New" w:cs="Courier New"/>
          <w:sz w:val="20"/>
          <w:szCs w:val="20"/>
        </w:rPr>
        <w:t xml:space="preserve"> I noticed that when I push the button to change mode, I must wait delay over.</w:t>
      </w:r>
      <w:r w:rsidR="00030A40" w:rsidRPr="00467C67">
        <w:rPr>
          <w:rFonts w:ascii="Courier New" w:hAnsi="Courier New" w:cs="Courier New"/>
          <w:sz w:val="20"/>
          <w:szCs w:val="20"/>
        </w:rPr>
        <w:t xml:space="preserve"> In that case we going to use hardware interrupts to catch button presse</w:t>
      </w:r>
      <w:r w:rsidR="00B2523B" w:rsidRPr="00467C67">
        <w:rPr>
          <w:rFonts w:ascii="Courier New" w:hAnsi="Courier New" w:cs="Courier New"/>
          <w:sz w:val="20"/>
          <w:szCs w:val="20"/>
        </w:rPr>
        <w:t>d</w:t>
      </w:r>
      <w:r w:rsidR="00030A40" w:rsidRPr="00467C67">
        <w:rPr>
          <w:rFonts w:ascii="Courier New" w:hAnsi="Courier New" w:cs="Courier New"/>
          <w:sz w:val="20"/>
          <w:szCs w:val="20"/>
        </w:rPr>
        <w:t>.</w:t>
      </w:r>
    </w:p>
    <w:p w14:paraId="5B42575F" w14:textId="77777777" w:rsidR="004E7D22" w:rsidRPr="000148F8" w:rsidRDefault="004E7D22" w:rsidP="004E7D22">
      <w:pPr>
        <w:pStyle w:val="Title"/>
        <w:rPr>
          <w:rFonts w:ascii="Courier New" w:hAnsi="Courier New" w:cs="Courier New"/>
          <w:b/>
          <w:bCs/>
          <w:sz w:val="20"/>
          <w:szCs w:val="20"/>
        </w:rPr>
      </w:pPr>
    </w:p>
    <w:p w14:paraId="1E5821DA" w14:textId="77777777" w:rsidR="00941888" w:rsidRPr="004560F0" w:rsidRDefault="00941888" w:rsidP="00941888">
      <w:pPr>
        <w:pStyle w:val="NoSpacing"/>
        <w:rPr>
          <w:rFonts w:ascii="Courier New" w:hAnsi="Courier New" w:cs="Courier New"/>
          <w:sz w:val="20"/>
          <w:szCs w:val="20"/>
        </w:rPr>
      </w:pPr>
    </w:p>
    <w:sectPr w:rsidR="00941888" w:rsidRPr="004560F0" w:rsidSect="00941888">
      <w:headerReference w:type="default" r:id="rId9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DF116" w14:textId="77777777" w:rsidR="005B23F6" w:rsidRDefault="005B23F6" w:rsidP="00387E78">
      <w:pPr>
        <w:spacing w:after="0" w:line="240" w:lineRule="auto"/>
      </w:pPr>
      <w:r>
        <w:separator/>
      </w:r>
    </w:p>
  </w:endnote>
  <w:endnote w:type="continuationSeparator" w:id="0">
    <w:p w14:paraId="542E706B" w14:textId="77777777" w:rsidR="005B23F6" w:rsidRDefault="005B23F6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9C27" w14:textId="77777777" w:rsidR="005B23F6" w:rsidRDefault="005B23F6" w:rsidP="00387E78">
      <w:pPr>
        <w:spacing w:after="0" w:line="240" w:lineRule="auto"/>
      </w:pPr>
      <w:r>
        <w:separator/>
      </w:r>
    </w:p>
  </w:footnote>
  <w:footnote w:type="continuationSeparator" w:id="0">
    <w:p w14:paraId="70F88F00" w14:textId="77777777" w:rsidR="005B23F6" w:rsidRDefault="005B23F6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277FC" w14:textId="77777777" w:rsidR="00A367F3" w:rsidRDefault="005B23F6">
    <w:pPr>
      <w:pStyle w:val="Header"/>
    </w:pPr>
    <w:sdt>
      <w:sdtPr>
        <w:alias w:val="Name:"/>
        <w:tag w:val="Name:"/>
        <w:id w:val="1834419225"/>
        <w:temporary/>
        <w:showingPlcHdr/>
        <w15:appearance w15:val="hidden"/>
      </w:sdtPr>
      <w:sdtEndPr/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A367F3">
      <w:t xml:space="preserve"> Baki ALMACI</w:t>
    </w:r>
  </w:p>
  <w:p w14:paraId="3833E4D3" w14:textId="7E932223" w:rsidR="00387E78" w:rsidRPr="00F87D3C" w:rsidRDefault="00A367F3">
    <w:pPr>
      <w:pStyle w:val="Header"/>
      <w:rPr>
        <w:rFonts w:ascii="Segoe UI" w:hAnsi="Segoe UI" w:cs="Segoe UI"/>
      </w:rPr>
    </w:pPr>
    <w:r>
      <w:t>ID: 21627983</w:t>
    </w:r>
    <w:r w:rsidR="00387E78" w:rsidRPr="00F87D3C">
      <w:rPr>
        <w:rFonts w:ascii="Segoe UI" w:hAnsi="Segoe UI" w:cs="Segoe UI"/>
      </w:rPr>
      <w:tab/>
    </w:r>
    <w:r w:rsidR="00387E78" w:rsidRPr="00F87D3C">
      <w:rPr>
        <w:rFonts w:ascii="Segoe UI" w:hAnsi="Segoe UI" w:cs="Segoe UI"/>
      </w:rPr>
      <w:tab/>
    </w:r>
    <w:r>
      <w:t>Date:11/18/2020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F3"/>
    <w:rsid w:val="000148F8"/>
    <w:rsid w:val="00021062"/>
    <w:rsid w:val="00030A40"/>
    <w:rsid w:val="00081132"/>
    <w:rsid w:val="000E4CE2"/>
    <w:rsid w:val="001F6E92"/>
    <w:rsid w:val="00254856"/>
    <w:rsid w:val="00256B7E"/>
    <w:rsid w:val="0026702D"/>
    <w:rsid w:val="00387E78"/>
    <w:rsid w:val="00391D0A"/>
    <w:rsid w:val="004560F0"/>
    <w:rsid w:val="004570D7"/>
    <w:rsid w:val="00467C67"/>
    <w:rsid w:val="004A0D72"/>
    <w:rsid w:val="004D7445"/>
    <w:rsid w:val="004E7D22"/>
    <w:rsid w:val="005B23F6"/>
    <w:rsid w:val="005C4089"/>
    <w:rsid w:val="005D47DD"/>
    <w:rsid w:val="006A60DC"/>
    <w:rsid w:val="0070105C"/>
    <w:rsid w:val="00791954"/>
    <w:rsid w:val="008338A7"/>
    <w:rsid w:val="008568DE"/>
    <w:rsid w:val="008626CF"/>
    <w:rsid w:val="00936327"/>
    <w:rsid w:val="00941888"/>
    <w:rsid w:val="00957AF5"/>
    <w:rsid w:val="009939B8"/>
    <w:rsid w:val="00A17DE0"/>
    <w:rsid w:val="00A367F3"/>
    <w:rsid w:val="00A835B2"/>
    <w:rsid w:val="00AA2F65"/>
    <w:rsid w:val="00AD3960"/>
    <w:rsid w:val="00B2523B"/>
    <w:rsid w:val="00BC0CDB"/>
    <w:rsid w:val="00BD1485"/>
    <w:rsid w:val="00CE398D"/>
    <w:rsid w:val="00CE5F9F"/>
    <w:rsid w:val="00D871F9"/>
    <w:rsid w:val="00E169E6"/>
    <w:rsid w:val="00E529DD"/>
    <w:rsid w:val="00E600D0"/>
    <w:rsid w:val="00F61801"/>
    <w:rsid w:val="00F87D3C"/>
    <w:rsid w:val="00FA10A7"/>
    <w:rsid w:val="00FB2010"/>
    <w:rsid w:val="00F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1656D"/>
  <w15:chartTrackingRefBased/>
  <w15:docId w15:val="{D0EBC094-D672-409C-8D23-518D5398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1F9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kialmaci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21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bakialmaci</dc:creator>
  <cp:keywords/>
  <dc:description/>
  <cp:lastModifiedBy>Muhammed Baki  Almacı</cp:lastModifiedBy>
  <cp:revision>116</cp:revision>
  <cp:lastPrinted>2020-11-18T08:04:00Z</cp:lastPrinted>
  <dcterms:created xsi:type="dcterms:W3CDTF">2020-11-18T06:57:00Z</dcterms:created>
  <dcterms:modified xsi:type="dcterms:W3CDTF">2020-11-18T08:08:00Z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